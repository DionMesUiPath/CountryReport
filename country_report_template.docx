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BF244F4" w14:textId="77777777" w:rsidTr="00922B1B">
        <w:tc>
          <w:tcPr>
            <w:tcW w:w="3780" w:type="dxa"/>
          </w:tcPr>
          <w:p w14:paraId="2E6707DA" w14:textId="793D36C4" w:rsidR="00523479" w:rsidRPr="00906BEE" w:rsidRDefault="00557D5E" w:rsidP="00C50F49">
            <w:pPr>
              <w:pStyle w:val="Initials"/>
              <w:jc w:val="left"/>
            </w:pPr>
            <w:r>
              <w:rPr>
                <w:noProof/>
              </w:rPr>
              <w:t xml:space="preserve"> </w:t>
            </w:r>
            <w:r w:rsidR="008C77E1">
              <w:rPr>
                <w:noProof/>
              </w:rPr>
              <w:drawing>
                <wp:inline distT="0" distB="0" distL="0" distR="0" wp14:anchorId="13BFBD40" wp14:editId="3FD0BB2F">
                  <wp:extent cx="1191260" cy="793750"/>
                  <wp:effectExtent l="0" t="0" r="8890" b="6350"/>
                  <wp:docPr id="5" name="Picture 5" descr="country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6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F28392B" wp14:editId="1699967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538FC6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1A4FCDA" w14:textId="409D4C9C" w:rsidR="00A50939" w:rsidRPr="00906BEE" w:rsidRDefault="008C77E1" w:rsidP="007569C1">
            <w:pPr>
              <w:pStyle w:val="Heading3"/>
            </w:pPr>
            <w:bookmarkStart w:id="0" w:name="reportdate"/>
            <w:r>
              <w:t>Report date:</w:t>
            </w:r>
            <w:bookmarkEnd w:id="0"/>
          </w:p>
          <w:p w14:paraId="79065A4E" w14:textId="77777777" w:rsidR="00A8291D" w:rsidRDefault="00A8291D" w:rsidP="008C77E1">
            <w:bookmarkStart w:id="1" w:name="Capital"/>
          </w:p>
          <w:p w14:paraId="3568ACA6" w14:textId="346DF2BF" w:rsidR="008C77E1" w:rsidRDefault="008C77E1" w:rsidP="008C77E1">
            <w:r>
              <w:t>Capital:</w:t>
            </w:r>
            <w:bookmarkEnd w:id="1"/>
            <w:r>
              <w:t xml:space="preserve"> </w:t>
            </w:r>
          </w:p>
          <w:p w14:paraId="0BB43B3E" w14:textId="77777777" w:rsidR="008C77E1" w:rsidRDefault="008C77E1" w:rsidP="008C77E1"/>
          <w:p w14:paraId="1A91E4EF" w14:textId="0F8190EC" w:rsidR="002C2CDD" w:rsidRPr="00906BEE" w:rsidRDefault="00581629" w:rsidP="008C77E1">
            <w:bookmarkStart w:id="2" w:name="employed"/>
            <w:r>
              <w:t>E</w:t>
            </w:r>
            <w:r w:rsidRPr="00581629">
              <w:t>mployed</w:t>
            </w:r>
            <w:r w:rsidR="008C77E1">
              <w:t>:</w:t>
            </w:r>
            <w:bookmarkEnd w:id="2"/>
          </w:p>
          <w:p w14:paraId="35EC2A18" w14:textId="77777777" w:rsidR="00741125" w:rsidRDefault="00741125" w:rsidP="00741125"/>
          <w:p w14:paraId="6E0BE6F6" w14:textId="7F92692A" w:rsidR="00075C2B" w:rsidRDefault="004F5A67" w:rsidP="00741125">
            <w:bookmarkStart w:id="3" w:name="confidence"/>
            <w:r>
              <w:t>Data confidence</w:t>
            </w:r>
          </w:p>
          <w:bookmarkEnd w:id="3"/>
          <w:p w14:paraId="301E7158" w14:textId="77777777" w:rsidR="004F5A67" w:rsidRDefault="004F5A67" w:rsidP="00741125"/>
          <w:p w14:paraId="109BA346" w14:textId="77777777" w:rsidR="000F0BC2" w:rsidRDefault="000F0BC2" w:rsidP="00741125"/>
          <w:p w14:paraId="71DBA5BC" w14:textId="77777777" w:rsidR="000F0BC2" w:rsidRDefault="000F0BC2" w:rsidP="00741125"/>
          <w:p w14:paraId="778F5ACA" w14:textId="3DD36522" w:rsidR="0021465C" w:rsidRDefault="0021465C" w:rsidP="00741125">
            <w:r>
              <w:t>Powered by</w:t>
            </w:r>
          </w:p>
          <w:p w14:paraId="5E558674" w14:textId="2B0EAF3C" w:rsidR="00075C2B" w:rsidRPr="00906BEE" w:rsidRDefault="0021465C" w:rsidP="00741125">
            <w:r>
              <w:rPr>
                <w:noProof/>
              </w:rPr>
              <w:drawing>
                <wp:inline distT="0" distB="0" distL="0" distR="0" wp14:anchorId="34A5740E" wp14:editId="06290045">
                  <wp:extent cx="1546860" cy="56249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92" cy="56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16"/>
            </w:tblGrid>
            <w:tr w:rsidR="00C612DA" w:rsidRPr="00906BEE" w14:paraId="18E1303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3AC88F7" w14:textId="77777777" w:rsidR="008C77E1" w:rsidRPr="008C77E1" w:rsidRDefault="008C77E1" w:rsidP="008C77E1">
                  <w:p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50"/>
                      <w:szCs w:val="32"/>
                    </w:rPr>
                  </w:pPr>
                  <w:bookmarkStart w:id="4" w:name="Title"/>
                  <w:r w:rsidRPr="008C77E1"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50"/>
                      <w:szCs w:val="32"/>
                    </w:rPr>
                    <w:t>Report for country:</w:t>
                  </w:r>
                  <w:bookmarkEnd w:id="4"/>
                </w:p>
                <w:p w14:paraId="213211CA" w14:textId="20875AA1"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1202E8C0" w14:textId="1E55B6F0" w:rsidR="002C2CDD" w:rsidRPr="00906BEE" w:rsidRDefault="0079707E" w:rsidP="007569C1">
            <w:pPr>
              <w:pStyle w:val="Heading3"/>
            </w:pPr>
            <w:r>
              <w:t>Overview</w:t>
            </w:r>
            <w:r w:rsidR="008C77E1">
              <w:t>:</w:t>
            </w:r>
          </w:p>
          <w:p w14:paraId="7E799044" w14:textId="4C0EDB0C" w:rsidR="008C77E1" w:rsidRDefault="0079707E" w:rsidP="008C77E1">
            <w:bookmarkStart w:id="5" w:name="Overview"/>
            <w:r>
              <w:t>Overview</w:t>
            </w:r>
            <w:bookmarkEnd w:id="5"/>
          </w:p>
          <w:p w14:paraId="5C41A2C4" w14:textId="45E93BC0" w:rsidR="002C2CDD" w:rsidRPr="00906BEE" w:rsidRDefault="002C2CDD" w:rsidP="007569C1"/>
          <w:p w14:paraId="5D0E100B" w14:textId="721F1C84" w:rsidR="002C2CDD" w:rsidRPr="00906BEE" w:rsidRDefault="008C77E1" w:rsidP="007569C1">
            <w:pPr>
              <w:pStyle w:val="Heading3"/>
            </w:pPr>
            <w:r>
              <w:t>Economic news summary:</w:t>
            </w:r>
          </w:p>
          <w:p w14:paraId="283C80DE" w14:textId="4B6E2542" w:rsidR="002C2CDD" w:rsidRPr="00906BEE" w:rsidRDefault="008C77E1" w:rsidP="008C77E1">
            <w:bookmarkStart w:id="6" w:name="EconomicReport"/>
            <w:proofErr w:type="spellStart"/>
            <w:r>
              <w:t>EconomicReport</w:t>
            </w:r>
            <w:bookmarkEnd w:id="6"/>
            <w:proofErr w:type="spellEnd"/>
          </w:p>
          <w:p w14:paraId="34287FB1" w14:textId="43592FB2" w:rsidR="002C2CDD" w:rsidRPr="00906BEE" w:rsidRDefault="008C77E1" w:rsidP="007569C1">
            <w:pPr>
              <w:pStyle w:val="Heading3"/>
            </w:pPr>
            <w:r w:rsidRPr="008C77E1">
              <w:t>New</w:t>
            </w:r>
            <w:r>
              <w:t>S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06"/>
            </w:tblGrid>
            <w:tr w:rsidR="000944E6" w14:paraId="221FAD2C" w14:textId="77777777" w:rsidTr="00BB7E1F">
              <w:tc>
                <w:tcPr>
                  <w:tcW w:w="6506" w:type="dxa"/>
                </w:tcPr>
                <w:p w14:paraId="6D1A3993" w14:textId="2123C090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7" w:name="headline1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Headline1</w:t>
                  </w:r>
                  <w:bookmarkEnd w:id="7"/>
                </w:p>
              </w:tc>
            </w:tr>
            <w:tr w:rsidR="000944E6" w14:paraId="10FCBBF8" w14:textId="77777777" w:rsidTr="00BB7E1F">
              <w:tc>
                <w:tcPr>
                  <w:tcW w:w="6506" w:type="dxa"/>
                </w:tcPr>
                <w:p w14:paraId="344332B3" w14:textId="6DCAEC7E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8" w:name="headline2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Headline2</w:t>
                  </w:r>
                  <w:bookmarkEnd w:id="8"/>
                </w:p>
              </w:tc>
            </w:tr>
            <w:tr w:rsidR="000944E6" w14:paraId="57DEA86E" w14:textId="77777777" w:rsidTr="00BB7E1F">
              <w:tc>
                <w:tcPr>
                  <w:tcW w:w="6506" w:type="dxa"/>
                </w:tcPr>
                <w:p w14:paraId="4AC3E2BF" w14:textId="34BC0514" w:rsidR="000944E6" w:rsidRPr="00A93C31" w:rsidRDefault="00BB7E1F" w:rsidP="00A93C3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bookmarkStart w:id="9" w:name="headline3"/>
                  <w:r w:rsidRPr="00A93C31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Headline3</w:t>
                  </w:r>
                  <w:bookmarkEnd w:id="9"/>
                </w:p>
              </w:tc>
            </w:tr>
          </w:tbl>
          <w:p w14:paraId="10B7883D" w14:textId="4E328217" w:rsidR="00AD2E0A" w:rsidRPr="000944E6" w:rsidRDefault="00AD2E0A" w:rsidP="000944E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4C38B4" w14:textId="3EC4E860" w:rsidR="003F258C" w:rsidRDefault="003F258C" w:rsidP="00E22E87">
      <w:pPr>
        <w:pStyle w:val="NoSpacing"/>
      </w:pPr>
    </w:p>
    <w:sectPr w:rsidR="003F258C" w:rsidSect="003F258C">
      <w:footerReference w:type="default" r:id="rId13"/>
      <w:footerReference w:type="first" r:id="rId14"/>
      <w:pgSz w:w="12240" w:h="15840"/>
      <w:pgMar w:top="864" w:right="864" w:bottom="851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D310" w14:textId="77777777" w:rsidR="0017613A" w:rsidRDefault="0017613A" w:rsidP="00713050">
      <w:pPr>
        <w:spacing w:line="240" w:lineRule="auto"/>
      </w:pPr>
      <w:r>
        <w:separator/>
      </w:r>
    </w:p>
  </w:endnote>
  <w:endnote w:type="continuationSeparator" w:id="0">
    <w:p w14:paraId="6D978FC7" w14:textId="77777777" w:rsidR="0017613A" w:rsidRDefault="0017613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14:paraId="640EE972" w14:textId="77777777" w:rsidTr="003F258C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D2207E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D96D7A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EDB0EBD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4D11492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B46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E44B" w14:textId="62746B5E" w:rsidR="00217980" w:rsidRDefault="00B176D5">
    <w:pPr>
      <w:pStyle w:val="Footer"/>
    </w:pPr>
    <w:r>
      <w:t xml:space="preserve">Collected PUBLIC </w:t>
    </w:r>
    <w:r w:rsidR="008C77E1">
      <w:t>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7C90" w14:textId="77777777" w:rsidR="0017613A" w:rsidRDefault="0017613A" w:rsidP="00713050">
      <w:pPr>
        <w:spacing w:line="240" w:lineRule="auto"/>
      </w:pPr>
      <w:r>
        <w:separator/>
      </w:r>
    </w:p>
  </w:footnote>
  <w:footnote w:type="continuationSeparator" w:id="0">
    <w:p w14:paraId="72E7BC8E" w14:textId="77777777" w:rsidR="0017613A" w:rsidRDefault="0017613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9302F"/>
    <w:multiLevelType w:val="hybridMultilevel"/>
    <w:tmpl w:val="8448256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F1D1A"/>
    <w:multiLevelType w:val="hybridMultilevel"/>
    <w:tmpl w:val="2B7EC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00FCE"/>
    <w:multiLevelType w:val="hybridMultilevel"/>
    <w:tmpl w:val="1D3E5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57652">
    <w:abstractNumId w:val="9"/>
  </w:num>
  <w:num w:numId="2" w16cid:durableId="628776912">
    <w:abstractNumId w:val="7"/>
  </w:num>
  <w:num w:numId="3" w16cid:durableId="2087484634">
    <w:abstractNumId w:val="6"/>
  </w:num>
  <w:num w:numId="4" w16cid:durableId="1155418409">
    <w:abstractNumId w:val="5"/>
  </w:num>
  <w:num w:numId="5" w16cid:durableId="1040009908">
    <w:abstractNumId w:val="4"/>
  </w:num>
  <w:num w:numId="6" w16cid:durableId="1211109273">
    <w:abstractNumId w:val="8"/>
  </w:num>
  <w:num w:numId="7" w16cid:durableId="312832795">
    <w:abstractNumId w:val="3"/>
  </w:num>
  <w:num w:numId="8" w16cid:durableId="612328562">
    <w:abstractNumId w:val="2"/>
  </w:num>
  <w:num w:numId="9" w16cid:durableId="1099563596">
    <w:abstractNumId w:val="1"/>
  </w:num>
  <w:num w:numId="10" w16cid:durableId="2042629393">
    <w:abstractNumId w:val="0"/>
  </w:num>
  <w:num w:numId="11" w16cid:durableId="752239776">
    <w:abstractNumId w:val="12"/>
  </w:num>
  <w:num w:numId="12" w16cid:durableId="1971203054">
    <w:abstractNumId w:val="11"/>
  </w:num>
  <w:num w:numId="13" w16cid:durableId="2013994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E1"/>
    <w:rsid w:val="00075C2B"/>
    <w:rsid w:val="00091382"/>
    <w:rsid w:val="000944E6"/>
    <w:rsid w:val="000A07DA"/>
    <w:rsid w:val="000A2BFA"/>
    <w:rsid w:val="000A75B4"/>
    <w:rsid w:val="000B0619"/>
    <w:rsid w:val="000B61CA"/>
    <w:rsid w:val="000F0BC2"/>
    <w:rsid w:val="000F7610"/>
    <w:rsid w:val="00114ED7"/>
    <w:rsid w:val="001300CA"/>
    <w:rsid w:val="00140B0E"/>
    <w:rsid w:val="0017613A"/>
    <w:rsid w:val="001A5CA9"/>
    <w:rsid w:val="001B2AC1"/>
    <w:rsid w:val="001B403A"/>
    <w:rsid w:val="001F4583"/>
    <w:rsid w:val="0021465C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7308"/>
    <w:rsid w:val="00374A3E"/>
    <w:rsid w:val="003C3AEB"/>
    <w:rsid w:val="003C5528"/>
    <w:rsid w:val="003D03E5"/>
    <w:rsid w:val="003D732D"/>
    <w:rsid w:val="003F258C"/>
    <w:rsid w:val="004077FB"/>
    <w:rsid w:val="004244FF"/>
    <w:rsid w:val="00424DD9"/>
    <w:rsid w:val="004305E4"/>
    <w:rsid w:val="0044131E"/>
    <w:rsid w:val="00447FF9"/>
    <w:rsid w:val="0046104A"/>
    <w:rsid w:val="004717C5"/>
    <w:rsid w:val="004A24CC"/>
    <w:rsid w:val="004B7E41"/>
    <w:rsid w:val="004F5A67"/>
    <w:rsid w:val="00513A05"/>
    <w:rsid w:val="00523479"/>
    <w:rsid w:val="00543DB7"/>
    <w:rsid w:val="00557D5E"/>
    <w:rsid w:val="005729B0"/>
    <w:rsid w:val="00581629"/>
    <w:rsid w:val="00583E4F"/>
    <w:rsid w:val="005D34A9"/>
    <w:rsid w:val="00641630"/>
    <w:rsid w:val="0064519A"/>
    <w:rsid w:val="00676E51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92321"/>
    <w:rsid w:val="0079707E"/>
    <w:rsid w:val="007A1564"/>
    <w:rsid w:val="007D03B8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39E0"/>
    <w:rsid w:val="008A1907"/>
    <w:rsid w:val="008C6BCA"/>
    <w:rsid w:val="008C77E1"/>
    <w:rsid w:val="008C7B50"/>
    <w:rsid w:val="008E4B30"/>
    <w:rsid w:val="008E6951"/>
    <w:rsid w:val="008E7248"/>
    <w:rsid w:val="00906BEE"/>
    <w:rsid w:val="00920B5F"/>
    <w:rsid w:val="00922B1B"/>
    <w:rsid w:val="009243E7"/>
    <w:rsid w:val="00985D58"/>
    <w:rsid w:val="009918A4"/>
    <w:rsid w:val="009B3C40"/>
    <w:rsid w:val="009F7AD9"/>
    <w:rsid w:val="00A42540"/>
    <w:rsid w:val="00A50939"/>
    <w:rsid w:val="00A55A71"/>
    <w:rsid w:val="00A8291D"/>
    <w:rsid w:val="00A83413"/>
    <w:rsid w:val="00A93C31"/>
    <w:rsid w:val="00AA56F7"/>
    <w:rsid w:val="00AA6A40"/>
    <w:rsid w:val="00AA75F6"/>
    <w:rsid w:val="00AD00FD"/>
    <w:rsid w:val="00AD2E0A"/>
    <w:rsid w:val="00AF0A8E"/>
    <w:rsid w:val="00B176D5"/>
    <w:rsid w:val="00B27019"/>
    <w:rsid w:val="00B5664D"/>
    <w:rsid w:val="00B76A83"/>
    <w:rsid w:val="00BA5B40"/>
    <w:rsid w:val="00BB7E1F"/>
    <w:rsid w:val="00BD0206"/>
    <w:rsid w:val="00C05927"/>
    <w:rsid w:val="00C2098A"/>
    <w:rsid w:val="00C50F49"/>
    <w:rsid w:val="00C5444A"/>
    <w:rsid w:val="00C612DA"/>
    <w:rsid w:val="00C62C50"/>
    <w:rsid w:val="00C75766"/>
    <w:rsid w:val="00C7741E"/>
    <w:rsid w:val="00C875AB"/>
    <w:rsid w:val="00CA3DF1"/>
    <w:rsid w:val="00CA4581"/>
    <w:rsid w:val="00CE18D5"/>
    <w:rsid w:val="00D04109"/>
    <w:rsid w:val="00D8645E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7BAC"/>
    <w:rsid w:val="00ED0FC5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626A5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4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n.mes\AppData\Local\Microsoft\Office\16.0\DTS\en-US%7bF84C1561-2976-445B-8CE9-B7A0EE8945AD%7d\%7b4E539984-72B1-454B-9571-9D1DAD95D933%7dtf16392716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AE609B9-6471-4180-9151-34B4541D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{4E539984-72B1-454B-9571-9D1DAD95D933}tf16392716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2020-03-10T16:05:00Z</dcterms:created>
  <dcterms:modified xsi:type="dcterms:W3CDTF">2022-11-28T15:37:00Z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